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7562" w:rsidRDefault="00000000">
      <w:pPr>
        <w:jc w:val="center"/>
        <w:rPr>
          <w:lang w:val="en-US"/>
        </w:rPr>
      </w:pPr>
      <w:r>
        <w:rPr>
          <w:lang w:val="en-US"/>
        </w:rPr>
        <w:t>BENUA EROPA</w:t>
      </w:r>
    </w:p>
    <w:p w:rsidR="00527562" w:rsidRDefault="00527562">
      <w:pPr>
        <w:rPr>
          <w:lang w:val="en-US"/>
        </w:rPr>
      </w:pPr>
    </w:p>
    <w:p w:rsidR="00527562" w:rsidRDefault="00000000">
      <w:pPr>
        <w:rPr>
          <w:color w:val="FF0000"/>
          <w:lang w:val="en-US"/>
        </w:rPr>
      </w:pPr>
      <w:r>
        <w:rPr>
          <w:color w:val="FF0000"/>
          <w:lang w:val="en-US"/>
        </w:rPr>
        <w:t>Julukan</w:t>
      </w:r>
      <w:r>
        <w:rPr>
          <w:color w:val="FF0000"/>
          <w:lang w:val="en-US"/>
        </w:rPr>
        <w:br/>
        <w:t xml:space="preserve">Benua Eropa mayoritas memiliki mata berwarna biru dan kerjaan kerajaan bangsawan yang membuat Benua Eropa dijuluki sebagai Benua Biru, dan benua putih karena mayoritas masyarakat nya berkulit putih. Dalam pwta geografis, benua Eropa adalah salah satu bagian dari Asia yang bisa disebut dengan Eurasia. </w:t>
      </w:r>
    </w:p>
    <w:p w:rsidR="00527562" w:rsidRDefault="00000000">
      <w:pPr>
        <w:ind w:right="-46"/>
        <w:rPr>
          <w:color w:val="FF0000"/>
          <w:lang w:val="en-US"/>
        </w:rPr>
      </w:pPr>
      <w:r>
        <w:rPr>
          <w:color w:val="FF0000"/>
          <w:lang w:val="en-US"/>
        </w:rPr>
        <w:t xml:space="preserve">Benua Eropa membujur dari bagian barat ke timur sejuah 5.300 km dan melintang sejauh 3950 km dan memiliki luas 10.900.000 km². Oleh karena itu, benua Eropa dinyatakan sebagai benua terbesar ke-4 sedunia. </w:t>
      </w:r>
    </w:p>
    <w:p w:rsidR="00527562" w:rsidRDefault="00527562">
      <w:pPr>
        <w:rPr>
          <w:lang w:val="en-US"/>
        </w:rPr>
      </w:pPr>
    </w:p>
    <w:p w:rsidR="00527562" w:rsidRDefault="00000000">
      <w:pPr>
        <w:rPr>
          <w:color w:val="0070C0"/>
          <w:lang w:val="en-US"/>
        </w:rPr>
      </w:pPr>
      <w:r>
        <w:rPr>
          <w:color w:val="0070C0"/>
          <w:lang w:val="en-US"/>
        </w:rPr>
        <w:t>JERMAN</w:t>
      </w:r>
      <w:r>
        <w:rPr>
          <w:color w:val="0070C0"/>
          <w:lang w:val="en-US"/>
        </w:rPr>
        <w:br/>
        <w:t>Flora</w:t>
      </w:r>
      <w:r>
        <w:rPr>
          <w:color w:val="0070C0"/>
          <w:lang w:val="en-US"/>
        </w:rPr>
        <w:br/>
        <w:t>60% dari hutan terdiri dari pinus dan tumbuhan runjung lainnya. 40% sisanya terdiri dari beech, oak, birch, dan kenari. Ada beberapa jenis-jenis bunga yang populer di Jerman antara lain, Cornflower (yang merupakan bunga nasional jerman), Brunonia biru, Tulip, Lily lembah, dan Chamomile Jerman.</w:t>
      </w:r>
    </w:p>
    <w:p w:rsidR="00527562" w:rsidRDefault="00527562">
      <w:pPr>
        <w:rPr>
          <w:color w:val="0070C0"/>
          <w:lang w:val="en-US"/>
        </w:rPr>
      </w:pPr>
    </w:p>
    <w:p w:rsidR="00527562" w:rsidRDefault="00000000">
      <w:pPr>
        <w:rPr>
          <w:color w:val="0070C0"/>
          <w:lang w:val="en-US"/>
        </w:rPr>
      </w:pPr>
      <w:r>
        <w:rPr>
          <w:color w:val="0070C0"/>
          <w:lang w:val="en-US"/>
        </w:rPr>
        <w:t>Fauna</w:t>
      </w:r>
      <w:r>
        <w:rPr>
          <w:color w:val="0070C0"/>
          <w:lang w:val="en-US"/>
        </w:rPr>
        <w:br/>
        <w:t>fauna di jerman langka dan sedikit bervariasi. Sebagian disebabkan oleh iklim, dan juga karena perang yang diana banyak spesies di hancurkan.</w:t>
      </w:r>
    </w:p>
    <w:p w:rsidR="00527562" w:rsidRDefault="00000000">
      <w:pPr>
        <w:pStyle w:val="ListParagraph"/>
        <w:numPr>
          <w:ilvl w:val="0"/>
          <w:numId w:val="1"/>
        </w:numPr>
        <w:rPr>
          <w:color w:val="0070C0"/>
          <w:lang w:val="en-US"/>
        </w:rPr>
      </w:pPr>
      <w:r>
        <w:rPr>
          <w:color w:val="0070C0"/>
          <w:lang w:val="en-US"/>
        </w:rPr>
        <w:t>Jenis-jenis satwa liar (fauna)</w:t>
      </w:r>
    </w:p>
    <w:p w:rsidR="00527562" w:rsidRDefault="00000000">
      <w:pPr>
        <w:rPr>
          <w:color w:val="0070C0"/>
          <w:lang w:val="en-US"/>
        </w:rPr>
      </w:pPr>
      <w:r>
        <w:rPr>
          <w:color w:val="0070C0"/>
          <w:lang w:val="en-US"/>
        </w:rPr>
        <w:t>Rubah eropa, beruang coklat, babi hutan eropa, royal eagle, herring</w:t>
      </w:r>
    </w:p>
    <w:p w:rsidR="00527562" w:rsidRDefault="00527562">
      <w:pPr>
        <w:rPr>
          <w:color w:val="0070C0"/>
          <w:lang w:val="en-US"/>
        </w:rPr>
      </w:pPr>
    </w:p>
    <w:p w:rsidR="00527562" w:rsidRDefault="00000000">
      <w:pPr>
        <w:rPr>
          <w:color w:val="0070C0"/>
          <w:lang w:val="en-US"/>
        </w:rPr>
      </w:pPr>
      <w:r>
        <w:rPr>
          <w:color w:val="0070C0"/>
          <w:lang w:val="en-US"/>
        </w:rPr>
        <w:t>MAYORITAS AGAMA PENDUDUK JERMAN</w:t>
      </w:r>
    </w:p>
    <w:p w:rsidR="00527562" w:rsidRDefault="00000000">
      <w:pPr>
        <w:rPr>
          <w:color w:val="0070C0"/>
          <w:lang w:val="en-US"/>
        </w:rPr>
      </w:pPr>
      <w:r>
        <w:rPr>
          <w:color w:val="0070C0"/>
          <w:lang w:val="en-US"/>
        </w:rPr>
        <w:t>Terdapat beberapa agama yang dianut warga negara Jerman, namun mayoritas dari mereka menganut agama kristen. Baik itu katolik roma, protestan, maupun ortodoks.</w:t>
      </w:r>
    </w:p>
    <w:p w:rsidR="00527562" w:rsidRDefault="00527562">
      <w:pPr>
        <w:rPr>
          <w:color w:val="0070C0"/>
          <w:lang w:val="en-US"/>
        </w:rPr>
      </w:pPr>
    </w:p>
    <w:p w:rsidR="00527562" w:rsidRDefault="00000000">
      <w:pPr>
        <w:rPr>
          <w:color w:val="4472C4"/>
          <w:lang w:val="en-US"/>
        </w:rPr>
      </w:pPr>
      <w:r>
        <w:rPr>
          <w:color w:val="4472C4"/>
          <w:lang w:val="en-US"/>
        </w:rPr>
        <w:t>MAYORITAS PEKERJA DI NEGARA JERMAN</w:t>
      </w:r>
    </w:p>
    <w:p w:rsidR="00527562" w:rsidRDefault="00000000">
      <w:pPr>
        <w:rPr>
          <w:color w:val="4472C4"/>
          <w:lang w:val="en-US"/>
        </w:rPr>
      </w:pPr>
      <w:r>
        <w:rPr>
          <w:color w:val="4472C4"/>
          <w:lang w:val="en-US"/>
        </w:rPr>
        <w:t>Kira-kira 43 juta jiwa berada dalam kisaran usia kerja. 10 persen di antaranya adalah wiraswasta dan sekitar 36 juta jiwa bekerja sebagai pegawai. Hampir 3 juta orang masih bekerja paruh waktu yang disebut "minijob" – artinya dengan upah kurang dari 450 euro per bulan - di samping pekerjaan utama mereka.</w:t>
      </w:r>
    </w:p>
    <w:p w:rsidR="00527562" w:rsidRDefault="00000000">
      <w:pPr>
        <w:rPr>
          <w:color w:val="4472C4"/>
          <w:lang w:val="en-US"/>
        </w:rPr>
      </w:pPr>
      <w:r>
        <w:rPr>
          <w:color w:val="4472C4"/>
          <w:lang w:val="en-US"/>
        </w:rPr>
        <w:t>HASIL BUMI &amp; ALAM NEGARA JERMAN</w:t>
      </w:r>
    </w:p>
    <w:p w:rsidR="00527562" w:rsidRDefault="00000000">
      <w:pPr>
        <w:rPr>
          <w:color w:val="4472C4"/>
          <w:lang w:val="en-US"/>
        </w:rPr>
      </w:pPr>
      <w:r>
        <w:rPr>
          <w:color w:val="4472C4"/>
          <w:lang w:val="en-US"/>
        </w:rPr>
        <w:t>Jerman kaya akan sumber daya alam khususnya sumber daya bahan bakar seperti batubara, lignit, gas alam dan uranium. Ada juga sumber daya mineral seperti bijih besi, tembaga dan nikel. Garam, kalium, material konstruksi, kayu dan tanah yang subur juga merupakan beberapa sumber daya unggulan di negara ini</w:t>
      </w:r>
    </w:p>
    <w:p w:rsidR="00527562" w:rsidRDefault="00527562">
      <w:pPr>
        <w:rPr>
          <w:color w:val="0070C0"/>
          <w:lang w:val="en-US"/>
        </w:rPr>
      </w:pPr>
    </w:p>
    <w:p w:rsidR="00527562" w:rsidRDefault="00000000">
      <w:pPr>
        <w:rPr>
          <w:color w:val="00B050"/>
          <w:lang w:val="en-US"/>
        </w:rPr>
      </w:pPr>
      <w:r>
        <w:rPr>
          <w:color w:val="00B050"/>
          <w:lang w:val="en-US"/>
        </w:rPr>
        <w:lastRenderedPageBreak/>
        <w:t xml:space="preserve">Flora &amp; fauna inggris </w:t>
      </w:r>
    </w:p>
    <w:p w:rsidR="00527562" w:rsidRDefault="00000000">
      <w:pPr>
        <w:rPr>
          <w:color w:val="00B050"/>
          <w:lang w:val="en-US"/>
        </w:rPr>
      </w:pPr>
      <w:r>
        <w:rPr>
          <w:color w:val="00B050"/>
          <w:lang w:val="en-US"/>
        </w:rPr>
        <w:t>Flora</w:t>
      </w:r>
    </w:p>
    <w:p w:rsidR="00527562" w:rsidRDefault="00000000">
      <w:pPr>
        <w:pStyle w:val="ListParagraph"/>
        <w:numPr>
          <w:ilvl w:val="0"/>
          <w:numId w:val="1"/>
        </w:numPr>
        <w:rPr>
          <w:color w:val="00B050"/>
          <w:lang w:val="en-US"/>
        </w:rPr>
      </w:pPr>
      <w:r>
        <w:rPr>
          <w:color w:val="00B050"/>
          <w:lang w:val="en-US"/>
        </w:rPr>
        <w:t>Kondisi flora di negara inggris</w:t>
      </w:r>
    </w:p>
    <w:p w:rsidR="00527562" w:rsidRDefault="00000000">
      <w:pPr>
        <w:ind w:firstLine="360"/>
        <w:rPr>
          <w:color w:val="00B050"/>
          <w:lang w:val="en-US"/>
        </w:rPr>
      </w:pPr>
      <w:r>
        <w:rPr>
          <w:color w:val="00B050"/>
          <w:lang w:val="en-US"/>
        </w:rPr>
        <w:t>Kondisi flora di negara inggris</w:t>
      </w:r>
    </w:p>
    <w:p w:rsidR="00527562" w:rsidRDefault="00000000">
      <w:pPr>
        <w:ind w:firstLine="360"/>
        <w:rPr>
          <w:color w:val="00B050"/>
          <w:lang w:val="en-US"/>
        </w:rPr>
      </w:pPr>
      <w:r>
        <w:rPr>
          <w:color w:val="00B050"/>
          <w:lang w:val="en-US"/>
        </w:rPr>
        <w:t>Kondisi flora di negara inggris sangat buruk. Maju &amp; berkembangnya inggris menjadi negara industri mengakibatkan banyaak hutan yang beralih fungsi. Kondisi tersebut menyebabkan beberapa flora punah</w:t>
      </w:r>
    </w:p>
    <w:p w:rsidR="00527562" w:rsidRDefault="00000000">
      <w:pPr>
        <w:pStyle w:val="ListParagraph"/>
        <w:numPr>
          <w:ilvl w:val="0"/>
          <w:numId w:val="1"/>
        </w:numPr>
        <w:rPr>
          <w:color w:val="00B050"/>
          <w:lang w:val="en-US"/>
        </w:rPr>
      </w:pPr>
      <w:proofErr w:type="gramStart"/>
      <w:r>
        <w:rPr>
          <w:color w:val="00B050"/>
          <w:lang w:val="en-US"/>
        </w:rPr>
        <w:t>Jenis</w:t>
      </w:r>
      <w:proofErr w:type="gramEnd"/>
      <w:r>
        <w:rPr>
          <w:color w:val="00B050"/>
          <w:lang w:val="en-US"/>
        </w:rPr>
        <w:t xml:space="preserve"> flora yang bisa ditemui di inggris</w:t>
      </w:r>
    </w:p>
    <w:p w:rsidR="00527562" w:rsidRDefault="00000000">
      <w:pPr>
        <w:ind w:left="360"/>
        <w:rPr>
          <w:color w:val="00B050"/>
          <w:lang w:val="en-US"/>
        </w:rPr>
      </w:pPr>
      <w:r>
        <w:rPr>
          <w:color w:val="00B050"/>
          <w:lang w:val="en-US"/>
        </w:rPr>
        <w:t>Tanaman yang banyak dijumpai di inggris antara lain firdouglass, spruce nourwegia, pohon ek (oak) &amp; elm, larch jepang, dan horse chestnut</w:t>
      </w:r>
    </w:p>
    <w:p w:rsidR="00527562" w:rsidRDefault="00527562">
      <w:pPr>
        <w:rPr>
          <w:color w:val="00B050"/>
          <w:lang w:val="en-US"/>
        </w:rPr>
      </w:pPr>
    </w:p>
    <w:p w:rsidR="00527562" w:rsidRDefault="00000000">
      <w:pPr>
        <w:rPr>
          <w:color w:val="00B050"/>
          <w:lang w:val="en-US"/>
        </w:rPr>
      </w:pPr>
      <w:r>
        <w:rPr>
          <w:color w:val="00B050"/>
          <w:lang w:val="en-US"/>
        </w:rPr>
        <w:t>Fauna</w:t>
      </w:r>
    </w:p>
    <w:p w:rsidR="00527562" w:rsidRDefault="00000000">
      <w:pPr>
        <w:rPr>
          <w:color w:val="00B050"/>
          <w:lang w:val="en-US"/>
        </w:rPr>
      </w:pPr>
      <w:r>
        <w:rPr>
          <w:color w:val="00B050"/>
          <w:lang w:val="en-US"/>
        </w:rPr>
        <w:t>Kondisi fauna di negara inggris</w:t>
      </w:r>
    </w:p>
    <w:p w:rsidR="00527562" w:rsidRDefault="00000000">
      <w:pPr>
        <w:rPr>
          <w:color w:val="00B050"/>
          <w:lang w:val="en-US"/>
        </w:rPr>
      </w:pPr>
      <w:r>
        <w:rPr>
          <w:color w:val="00B050"/>
          <w:lang w:val="en-US"/>
        </w:rPr>
        <w:t>Alih fungsi hutan menjadi lahan industri juga menyebabkan beberapa jenis fauna menjadi punah. Hal tersebut menjadi alasan mengapa spesies fauna menjadi langka.</w:t>
      </w:r>
    </w:p>
    <w:p w:rsidR="00527562" w:rsidRDefault="00000000">
      <w:pPr>
        <w:rPr>
          <w:color w:val="00B050"/>
          <w:lang w:val="en-US"/>
        </w:rPr>
      </w:pPr>
      <w:proofErr w:type="gramStart"/>
      <w:r>
        <w:rPr>
          <w:color w:val="00B050"/>
          <w:lang w:val="en-US"/>
        </w:rPr>
        <w:t>Jenis</w:t>
      </w:r>
      <w:proofErr w:type="gramEnd"/>
      <w:r>
        <w:rPr>
          <w:color w:val="00B050"/>
          <w:lang w:val="en-US"/>
        </w:rPr>
        <w:t xml:space="preserve"> fauna yang bisa dijumpai di inggris</w:t>
      </w:r>
    </w:p>
    <w:p w:rsidR="00527562" w:rsidRDefault="00000000">
      <w:pPr>
        <w:rPr>
          <w:color w:val="00B050"/>
          <w:lang w:val="en-US"/>
        </w:rPr>
      </w:pPr>
      <w:r>
        <w:rPr>
          <w:color w:val="00B050"/>
          <w:lang w:val="en-US"/>
        </w:rPr>
        <w:t>Hewa yang menjadi khas inggris adalah belibis merah. Sedangkan untuk di daerah scoutlandia adalah rusa emas, dan rajawali emas.</w:t>
      </w:r>
    </w:p>
    <w:p w:rsidR="00527562" w:rsidRDefault="00527562">
      <w:pPr>
        <w:rPr>
          <w:color w:val="00B050"/>
          <w:lang w:val="en-US"/>
        </w:rPr>
      </w:pPr>
    </w:p>
    <w:p w:rsidR="00527562" w:rsidRDefault="00000000">
      <w:pPr>
        <w:rPr>
          <w:color w:val="00B050"/>
          <w:lang w:val="en-US"/>
        </w:rPr>
      </w:pPr>
      <w:r>
        <w:rPr>
          <w:color w:val="00B050"/>
          <w:lang w:val="en-US"/>
        </w:rPr>
        <w:t>MAYORITAS AGAMA PENDUDUK INGGRIS</w:t>
      </w:r>
    </w:p>
    <w:p w:rsidR="00527562" w:rsidRDefault="00000000">
      <w:pPr>
        <w:rPr>
          <w:color w:val="00B050"/>
          <w:lang w:val="en-US"/>
        </w:rPr>
      </w:pPr>
      <w:r>
        <w:rPr>
          <w:color w:val="00B050"/>
          <w:lang w:val="en-US"/>
        </w:rPr>
        <w:t>Agama resmi di inggris adalah kristen. Gereja dari semua denominasi dapat ditemukan di seluruh inggris, baik katolik, protestan, baptis, dan metodis. Agama utama lainnya adalah islam, hindu, sikh, yudaisme, dan buddha.</w:t>
      </w:r>
    </w:p>
    <w:p w:rsidR="00527562" w:rsidRDefault="00527562">
      <w:pPr>
        <w:rPr>
          <w:color w:val="00B050"/>
          <w:lang w:val="en-US"/>
        </w:rPr>
      </w:pPr>
    </w:p>
    <w:p w:rsidR="00527562" w:rsidRDefault="00000000">
      <w:pPr>
        <w:rPr>
          <w:color w:val="00B050"/>
          <w:lang w:val="en-US"/>
        </w:rPr>
      </w:pPr>
      <w:r>
        <w:rPr>
          <w:color w:val="00B050"/>
          <w:lang w:val="en-US"/>
        </w:rPr>
        <w:t xml:space="preserve">MAYORITAS PEKERJA DI NEGARA INGGRIS </w:t>
      </w:r>
    </w:p>
    <w:p w:rsidR="00527562" w:rsidRDefault="00000000">
      <w:pPr>
        <w:rPr>
          <w:color w:val="00B050"/>
          <w:lang w:val="en-US"/>
        </w:rPr>
      </w:pPr>
      <w:r>
        <w:rPr>
          <w:color w:val="00B050"/>
          <w:lang w:val="en-US"/>
        </w:rPr>
        <w:t>Inggris merupakan negara ekonomi industri yang semangat maju dan enam besar penghasil produk dalam negeri di dunia. Hampir 80% perekonomian di Inggris berasal dari sektor jasa, dan sekitar 19% berasal dari sektor industri</w:t>
      </w:r>
    </w:p>
    <w:p w:rsidR="00527562" w:rsidRDefault="00000000">
      <w:pPr>
        <w:rPr>
          <w:color w:val="00B050"/>
          <w:lang w:val="en-US"/>
        </w:rPr>
      </w:pPr>
      <w:r>
        <w:rPr>
          <w:color w:val="00B050"/>
          <w:lang w:val="en-US"/>
        </w:rPr>
        <w:t>Kebanyakkan masyarakat inggris bekerja disektor indrusti, lalu pertamabangan, pertanian, peternakan, perikanan, dan pedagang yg menjual barang barang ekspor dari inggris.</w:t>
      </w:r>
    </w:p>
    <w:p w:rsidR="00527562" w:rsidRDefault="00527562">
      <w:pPr>
        <w:rPr>
          <w:color w:val="00B050"/>
          <w:lang w:val="en-US"/>
        </w:rPr>
      </w:pPr>
    </w:p>
    <w:p w:rsidR="00527562" w:rsidRDefault="00000000">
      <w:pPr>
        <w:rPr>
          <w:color w:val="00B050"/>
          <w:lang w:val="en-US"/>
        </w:rPr>
      </w:pPr>
      <w:r>
        <w:rPr>
          <w:color w:val="00B050"/>
          <w:lang w:val="en-US"/>
        </w:rPr>
        <w:t>HASIL ALAM &amp; BUMI NEGARA INGGRIS</w:t>
      </w:r>
    </w:p>
    <w:p w:rsidR="00527562" w:rsidRDefault="00000000">
      <w:pPr>
        <w:rPr>
          <w:color w:val="00B050"/>
          <w:lang w:val="en-US"/>
        </w:rPr>
      </w:pPr>
      <w:r>
        <w:rPr>
          <w:color w:val="00B050"/>
          <w:lang w:val="en-US"/>
        </w:rPr>
        <w:t xml:space="preserve">Negara inggris memiliki sumber daya alam berupa batu bara, minyak bumi, gas alam, bijih besi, seng, emas, logam timah, batu kapur, garam, tanah liat, kapur, gips, kalium, pasir silika, batu tulis, dan lahan pertanian. lokasi pulau inggris, negara ini juga memiliki potensi besar untuk menghasilkan </w:t>
      </w:r>
      <w:r>
        <w:rPr>
          <w:color w:val="00B050"/>
          <w:lang w:val="en-US"/>
        </w:rPr>
        <w:lastRenderedPageBreak/>
        <w:t>energi listrik dari tenaga ombak dan tenaga pasang surut, meskipun ini belum dimanfaatkan secara komersial</w:t>
      </w:r>
    </w:p>
    <w:p w:rsidR="00527562" w:rsidRDefault="00527562">
      <w:pPr>
        <w:rPr>
          <w:color w:val="00B050"/>
          <w:lang w:val="en-US"/>
        </w:rPr>
      </w:pPr>
    </w:p>
    <w:sectPr w:rsidR="0052756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6837" w:rsidRDefault="00E16837">
      <w:pPr>
        <w:spacing w:after="0" w:line="240" w:lineRule="auto"/>
      </w:pPr>
      <w:r>
        <w:separator/>
      </w:r>
    </w:p>
  </w:endnote>
  <w:endnote w:type="continuationSeparator" w:id="0">
    <w:p w:rsidR="00E16837" w:rsidRDefault="00E16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6837" w:rsidRDefault="00E16837">
      <w:pPr>
        <w:spacing w:after="0" w:line="240" w:lineRule="auto"/>
      </w:pPr>
      <w:r>
        <w:rPr>
          <w:color w:val="000000"/>
        </w:rPr>
        <w:separator/>
      </w:r>
    </w:p>
  </w:footnote>
  <w:footnote w:type="continuationSeparator" w:id="0">
    <w:p w:rsidR="00E16837" w:rsidRDefault="00E16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74857"/>
    <w:multiLevelType w:val="multilevel"/>
    <w:tmpl w:val="E1CA8F86"/>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30419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27562"/>
    <w:rsid w:val="00527562"/>
    <w:rsid w:val="00D343F8"/>
    <w:rsid w:val="00E168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82EEFA-82F6-47BF-8DB7-BE915AF2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Arumi</dc:creator>
  <dc:description/>
  <cp:lastModifiedBy>Luna Arumi</cp:lastModifiedBy>
  <cp:revision>2</cp:revision>
  <dcterms:created xsi:type="dcterms:W3CDTF">2023-08-06T12:40:00Z</dcterms:created>
  <dcterms:modified xsi:type="dcterms:W3CDTF">2023-08-06T12:40:00Z</dcterms:modified>
</cp:coreProperties>
</file>